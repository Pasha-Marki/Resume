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5B32" w14:textId="41AFCF14" w:rsidR="00141A4C" w:rsidRPr="00FB0685" w:rsidRDefault="00F31342" w:rsidP="002B2529">
      <w:pPr>
        <w:tabs>
          <w:tab w:val="left" w:pos="6840"/>
        </w:tabs>
        <w:spacing w:after="0"/>
        <w:rPr>
          <w:rFonts w:ascii="Ashbury-Light" w:hAnsi="Ashbury-Light"/>
          <w:color w:val="000000" w:themeColor="text1"/>
          <w:sz w:val="32"/>
          <w:szCs w:val="32"/>
        </w:rPr>
      </w:pPr>
      <w:r w:rsidRPr="00FB0685">
        <w:rPr>
          <w:rFonts w:ascii="Ashbury-Light" w:hAnsi="Ashbury-Light"/>
          <w:color w:val="000000" w:themeColor="text1"/>
          <w:sz w:val="32"/>
          <w:szCs w:val="32"/>
        </w:rPr>
        <w:t>Pa</w:t>
      </w:r>
      <w:r w:rsidR="00797B55" w:rsidRPr="00FB0685">
        <w:rPr>
          <w:rFonts w:ascii="Ashbury-Light" w:hAnsi="Ashbury-Light"/>
          <w:color w:val="000000" w:themeColor="text1"/>
          <w:sz w:val="32"/>
          <w:szCs w:val="32"/>
        </w:rPr>
        <w:t>sha</w:t>
      </w:r>
      <w:r w:rsidRPr="00FB0685">
        <w:rPr>
          <w:rFonts w:ascii="Ashbury-Light" w:hAnsi="Ashbury-Light"/>
          <w:color w:val="000000" w:themeColor="text1"/>
          <w:sz w:val="32"/>
          <w:szCs w:val="32"/>
        </w:rPr>
        <w:t xml:space="preserve"> Marki</w:t>
      </w:r>
      <w:r w:rsidR="002B2529" w:rsidRPr="00FB0685">
        <w:rPr>
          <w:rFonts w:ascii="Ashbury-Light" w:hAnsi="Ashbury-Light"/>
          <w:color w:val="000000" w:themeColor="text1"/>
          <w:sz w:val="8"/>
          <w:szCs w:val="8"/>
        </w:rPr>
        <w:t>___________________________________________________________________________</w:t>
      </w:r>
      <w:r w:rsidR="00FB0685">
        <w:rPr>
          <w:rFonts w:ascii="Ashbury-Light" w:hAnsi="Ashbury-Light"/>
          <w:color w:val="000000" w:themeColor="text1"/>
          <w:sz w:val="8"/>
          <w:szCs w:val="8"/>
        </w:rPr>
        <w:t>_______</w:t>
      </w:r>
      <w:r w:rsidR="00797B55" w:rsidRPr="00FB0685">
        <w:rPr>
          <w:rFonts w:ascii="Ashbury-Light" w:hAnsi="Ashbury-Light"/>
          <w:color w:val="000000" w:themeColor="text1"/>
          <w:sz w:val="8"/>
          <w:szCs w:val="8"/>
        </w:rPr>
        <w:t>_____________________________________</w:t>
      </w:r>
      <w:r w:rsidR="002B2529" w:rsidRPr="00FB0685">
        <w:rPr>
          <w:rFonts w:ascii="Ashbury-Light" w:hAnsi="Ashbury-Light"/>
          <w:color w:val="000000" w:themeColor="text1"/>
          <w:sz w:val="20"/>
          <w:szCs w:val="20"/>
        </w:rPr>
        <w:t xml:space="preserve">(818) </w:t>
      </w:r>
      <w:r w:rsidRPr="00FB0685">
        <w:rPr>
          <w:rFonts w:ascii="Ashbury-Light" w:hAnsi="Ashbury-Light"/>
          <w:color w:val="000000" w:themeColor="text1"/>
          <w:sz w:val="20"/>
          <w:szCs w:val="20"/>
        </w:rPr>
        <w:t>288-4873</w:t>
      </w:r>
      <w:r w:rsidR="00141A4C" w:rsidRPr="00FB068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="00141A4C" w:rsidRPr="00FB0685">
        <w:rPr>
          <w:rFonts w:ascii="Ashbury-Light" w:hAnsi="Ashbury-Light"/>
          <w:color w:val="000000" w:themeColor="text1"/>
          <w:sz w:val="20"/>
          <w:szCs w:val="20"/>
        </w:rPr>
        <w:t>|</w:t>
      </w:r>
      <w:r w:rsidR="00141A4C" w:rsidRPr="00FB0685">
        <w:rPr>
          <w:rFonts w:ascii="Calibri" w:hAnsi="Calibri" w:cs="Calibri"/>
          <w:color w:val="000000" w:themeColor="text1"/>
          <w:sz w:val="20"/>
          <w:szCs w:val="20"/>
        </w:rPr>
        <w:t> </w:t>
      </w:r>
      <w:r w:rsidRPr="00FB0685">
        <w:rPr>
          <w:rFonts w:ascii="Ashbury-Light" w:hAnsi="Ashbury-Light"/>
          <w:color w:val="000000" w:themeColor="text1"/>
          <w:sz w:val="20"/>
          <w:szCs w:val="20"/>
        </w:rPr>
        <w:t>P</w:t>
      </w:r>
      <w:r w:rsidR="00797B55" w:rsidRPr="00FB0685">
        <w:rPr>
          <w:rFonts w:ascii="Ashbury-Light" w:hAnsi="Ashbury-Light"/>
          <w:color w:val="000000" w:themeColor="text1"/>
          <w:sz w:val="20"/>
          <w:szCs w:val="20"/>
        </w:rPr>
        <w:t>asha</w:t>
      </w:r>
      <w:r w:rsidRPr="00FB0685">
        <w:rPr>
          <w:rFonts w:ascii="Ashbury-Light" w:hAnsi="Ashbury-Light"/>
          <w:color w:val="000000" w:themeColor="text1"/>
          <w:sz w:val="20"/>
          <w:szCs w:val="20"/>
        </w:rPr>
        <w:t>RMarki@gmail.com</w:t>
      </w:r>
    </w:p>
    <w:p w14:paraId="03AE75A9" w14:textId="1A305FA6" w:rsidR="006270A9" w:rsidRPr="00357CC9" w:rsidRDefault="006270A9" w:rsidP="004257B5">
      <w:pPr>
        <w:spacing w:after="0"/>
        <w:rPr>
          <w:rFonts w:ascii="Ashbury-Light" w:hAnsi="Ashbury-Light"/>
          <w:color w:val="000000" w:themeColor="text1"/>
          <w:sz w:val="28"/>
          <w:szCs w:val="28"/>
        </w:rPr>
      </w:pPr>
    </w:p>
    <w:p w14:paraId="56E4998D" w14:textId="64F18576" w:rsidR="006270A9" w:rsidRPr="00FB0685" w:rsidRDefault="002B2529" w:rsidP="004257B5">
      <w:pPr>
        <w:spacing w:after="0"/>
        <w:rPr>
          <w:rFonts w:ascii="Ashbury-Light" w:hAnsi="Ashbury-Light"/>
          <w:color w:val="000000" w:themeColor="text1"/>
        </w:rPr>
      </w:pPr>
      <w:r w:rsidRPr="00FB0685">
        <w:rPr>
          <w:rFonts w:ascii="Ashbury-Light" w:hAnsi="Ashbury-Light"/>
          <w:color w:val="000000" w:themeColor="text1"/>
          <w:sz w:val="28"/>
          <w:szCs w:val="28"/>
        </w:rPr>
        <w:t>Education:</w:t>
      </w:r>
    </w:p>
    <w:p w14:paraId="672DD92D" w14:textId="77777777" w:rsidR="002B2529" w:rsidRPr="00FB0685" w:rsidRDefault="002B2529" w:rsidP="004257B5">
      <w:pPr>
        <w:spacing w:after="0"/>
        <w:rPr>
          <w:rFonts w:ascii="Ashbury-Light" w:hAnsi="Ashbury-Light"/>
          <w:color w:val="000000" w:themeColor="text1"/>
          <w:sz w:val="16"/>
          <w:szCs w:val="16"/>
        </w:rPr>
      </w:pPr>
    </w:p>
    <w:p w14:paraId="67BE75DF" w14:textId="7848A197" w:rsidR="004F5F8E" w:rsidRDefault="00077D68" w:rsidP="004F5F8E">
      <w:p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 xml:space="preserve">   </w:t>
      </w:r>
      <w:r w:rsidR="004F5F8E">
        <w:rPr>
          <w:rFonts w:ascii="Ashbury-Light" w:hAnsi="Ashbury-Light"/>
          <w:color w:val="000000" w:themeColor="text1"/>
        </w:rPr>
        <w:t>University of Redlands | Redlands, CA</w:t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6724E7">
        <w:rPr>
          <w:rFonts w:ascii="Ashbury-Light" w:hAnsi="Ashbury-Light"/>
          <w:color w:val="000000" w:themeColor="text1"/>
        </w:rPr>
        <w:t xml:space="preserve">        </w:t>
      </w:r>
      <w:r w:rsidR="004F5F8E">
        <w:rPr>
          <w:rFonts w:ascii="Ashbury-Light" w:hAnsi="Ashbury-Light"/>
          <w:color w:val="000000" w:themeColor="text1"/>
        </w:rPr>
        <w:t>September 2013-April 2017</w:t>
      </w:r>
    </w:p>
    <w:p w14:paraId="10BCCC5F" w14:textId="77777777" w:rsidR="004F5F8E" w:rsidRDefault="004F5F8E" w:rsidP="004F5F8E">
      <w:pPr>
        <w:spacing w:after="0"/>
        <w:rPr>
          <w:rFonts w:ascii="Ashbury-Light" w:hAnsi="Ashbury-Light"/>
          <w:color w:val="000000" w:themeColor="text1"/>
          <w:sz w:val="12"/>
          <w:szCs w:val="12"/>
        </w:rPr>
      </w:pPr>
    </w:p>
    <w:p w14:paraId="35F9229E" w14:textId="77777777" w:rsidR="004F5F8E" w:rsidRDefault="004F5F8E" w:rsidP="004F5F8E">
      <w:pPr>
        <w:pStyle w:val="ListParagraph"/>
        <w:numPr>
          <w:ilvl w:val="0"/>
          <w:numId w:val="26"/>
        </w:numPr>
        <w:spacing w:after="0"/>
        <w:rPr>
          <w:rFonts w:ascii="Ashbury-Light" w:hAnsi="Ashbury-Light"/>
          <w:color w:val="000000" w:themeColor="text1"/>
          <w:sz w:val="12"/>
          <w:szCs w:val="12"/>
        </w:rPr>
      </w:pPr>
      <w:r>
        <w:rPr>
          <w:rFonts w:ascii="Ashbury-Light" w:hAnsi="Ashbury-Light"/>
          <w:color w:val="000000" w:themeColor="text1"/>
        </w:rPr>
        <w:t>Bachelor of Science in Physics, emphasis in Computer Programming</w:t>
      </w:r>
    </w:p>
    <w:p w14:paraId="31B1D387" w14:textId="2FB3235B" w:rsidR="004F5F8E" w:rsidRPr="001D1DE9" w:rsidRDefault="004F5F8E" w:rsidP="004F5F8E">
      <w:pPr>
        <w:pStyle w:val="ListParagraph"/>
        <w:numPr>
          <w:ilvl w:val="0"/>
          <w:numId w:val="26"/>
        </w:numPr>
        <w:spacing w:after="0"/>
        <w:rPr>
          <w:rFonts w:ascii="Ashbury-Light" w:hAnsi="Ashbury-Light"/>
          <w:color w:val="000000" w:themeColor="text1"/>
          <w:sz w:val="12"/>
          <w:szCs w:val="12"/>
        </w:rPr>
      </w:pPr>
      <w:r>
        <w:rPr>
          <w:rFonts w:ascii="Ashbury-Light" w:hAnsi="Ashbury-Light"/>
          <w:color w:val="000000" w:themeColor="text1"/>
        </w:rPr>
        <w:t>Minor in Mathematics</w:t>
      </w:r>
    </w:p>
    <w:p w14:paraId="06601E06" w14:textId="77777777" w:rsidR="001D1DE9" w:rsidRPr="001D1DE9" w:rsidRDefault="001D1DE9" w:rsidP="001D1DE9">
      <w:pPr>
        <w:spacing w:after="0"/>
        <w:ind w:left="360"/>
        <w:rPr>
          <w:rFonts w:ascii="Ashbury-Light" w:hAnsi="Ashbury-Light"/>
          <w:color w:val="000000" w:themeColor="text1"/>
          <w:sz w:val="12"/>
          <w:szCs w:val="12"/>
        </w:rPr>
      </w:pPr>
    </w:p>
    <w:p w14:paraId="16F5BCC8" w14:textId="0525CFDD" w:rsidR="004F5F8E" w:rsidRDefault="004F5F8E" w:rsidP="004F5F8E">
      <w:pPr>
        <w:pStyle w:val="ListParagraph"/>
        <w:numPr>
          <w:ilvl w:val="0"/>
          <w:numId w:val="26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 xml:space="preserve">Relevant Coursework: </w:t>
      </w:r>
      <w:r w:rsidR="00142A4E">
        <w:rPr>
          <w:rFonts w:ascii="Ashbury-Light" w:hAnsi="Ashbury-Light"/>
          <w:color w:val="000000" w:themeColor="text1"/>
        </w:rPr>
        <w:t>Programming for the World Wide Web, Numerical Analysis, Electronics Applications, Advanced Experimental Physics,</w:t>
      </w:r>
      <w:r w:rsidR="00142A4E" w:rsidRPr="00142A4E">
        <w:rPr>
          <w:rFonts w:ascii="Ashbury-Light" w:hAnsi="Ashbury-Light"/>
          <w:color w:val="000000" w:themeColor="text1"/>
        </w:rPr>
        <w:t xml:space="preserve"> </w:t>
      </w:r>
      <w:r w:rsidR="00142A4E">
        <w:rPr>
          <w:rFonts w:ascii="Ashbury-Light" w:hAnsi="Ashbury-Light"/>
          <w:color w:val="000000" w:themeColor="text1"/>
        </w:rPr>
        <w:t>Object Oriented Programming</w:t>
      </w:r>
      <w:r w:rsidR="001D1DE9">
        <w:rPr>
          <w:rFonts w:ascii="Ashbury-Light" w:hAnsi="Ashbury-Light"/>
          <w:color w:val="000000" w:themeColor="text1"/>
        </w:rPr>
        <w:t>.</w:t>
      </w:r>
    </w:p>
    <w:p w14:paraId="69ED2331" w14:textId="77777777" w:rsidR="005806E3" w:rsidRPr="001D1DE9" w:rsidRDefault="005806E3" w:rsidP="005806E3">
      <w:pPr>
        <w:spacing w:after="0"/>
        <w:ind w:left="360"/>
        <w:rPr>
          <w:rFonts w:ascii="Ashbury-Light" w:hAnsi="Ashbury-Light"/>
          <w:color w:val="000000" w:themeColor="text1"/>
          <w:sz w:val="12"/>
          <w:szCs w:val="12"/>
        </w:rPr>
      </w:pPr>
    </w:p>
    <w:p w14:paraId="1554D4F2" w14:textId="5FEE05AB" w:rsidR="005806E3" w:rsidRPr="005806E3" w:rsidRDefault="005806E3" w:rsidP="005806E3">
      <w:pPr>
        <w:pStyle w:val="ListParagraph"/>
        <w:numPr>
          <w:ilvl w:val="0"/>
          <w:numId w:val="26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Conducted independent research on computational analysis of Mie-Lorenz-Debye light scattering</w:t>
      </w:r>
      <w:r w:rsidR="00E16BF0">
        <w:rPr>
          <w:rFonts w:ascii="Ashbury-Light" w:hAnsi="Ashbury-Light"/>
          <w:color w:val="000000" w:themeColor="text1"/>
        </w:rPr>
        <w:t>,</w:t>
      </w:r>
      <w:r>
        <w:rPr>
          <w:rFonts w:ascii="Ashbury-Light" w:hAnsi="Ashbury-Light"/>
          <w:color w:val="000000" w:themeColor="text1"/>
        </w:rPr>
        <w:t xml:space="preserve"> </w:t>
      </w:r>
      <w:r w:rsidR="000E4078">
        <w:rPr>
          <w:rFonts w:ascii="Ashbury-Light" w:hAnsi="Ashbury-Light"/>
          <w:color w:val="000000" w:themeColor="text1"/>
        </w:rPr>
        <w:t>using</w:t>
      </w:r>
      <w:r>
        <w:rPr>
          <w:rFonts w:ascii="Ashbury-Light" w:hAnsi="Ashbury-Light"/>
          <w:color w:val="000000" w:themeColor="text1"/>
        </w:rPr>
        <w:t xml:space="preserve"> Arduino programming </w:t>
      </w:r>
      <w:r w:rsidR="000E4078">
        <w:rPr>
          <w:rFonts w:ascii="Ashbury-Light" w:hAnsi="Ashbury-Light"/>
          <w:color w:val="000000" w:themeColor="text1"/>
        </w:rPr>
        <w:t>to</w:t>
      </w:r>
      <w:r>
        <w:rPr>
          <w:rFonts w:ascii="Ashbury-Light" w:hAnsi="Ashbury-Light"/>
          <w:color w:val="000000" w:themeColor="text1"/>
        </w:rPr>
        <w:t xml:space="preserve"> </w:t>
      </w:r>
      <w:r w:rsidR="000E4078">
        <w:rPr>
          <w:rFonts w:ascii="Ashbury-Light" w:hAnsi="Ashbury-Light"/>
          <w:color w:val="000000" w:themeColor="text1"/>
        </w:rPr>
        <w:t>analyze</w:t>
      </w:r>
      <w:r>
        <w:rPr>
          <w:rFonts w:ascii="Ashbury-Light" w:hAnsi="Ashbury-Light"/>
          <w:color w:val="000000" w:themeColor="text1"/>
        </w:rPr>
        <w:t xml:space="preserve"> complex partial differential equations</w:t>
      </w:r>
      <w:r w:rsidR="000E4078">
        <w:rPr>
          <w:rFonts w:ascii="Ashbury-Light" w:hAnsi="Ashbury-Light"/>
          <w:color w:val="000000" w:themeColor="text1"/>
        </w:rPr>
        <w:t>.</w:t>
      </w:r>
    </w:p>
    <w:p w14:paraId="6C57F4AF" w14:textId="77777777" w:rsidR="004F5F8E" w:rsidRDefault="004F5F8E" w:rsidP="004F5F8E">
      <w:pPr>
        <w:spacing w:after="0"/>
        <w:rPr>
          <w:rFonts w:ascii="Ashbury-Light" w:hAnsi="Ashbury-Light"/>
          <w:color w:val="000000" w:themeColor="text1"/>
          <w:sz w:val="10"/>
          <w:szCs w:val="10"/>
        </w:rPr>
      </w:pPr>
    </w:p>
    <w:p w14:paraId="0552C7FA" w14:textId="18E71044" w:rsidR="004F5F8E" w:rsidRDefault="00077D68" w:rsidP="004F5F8E">
      <w:p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 xml:space="preserve">   </w:t>
      </w:r>
      <w:r w:rsidR="004F5F8E">
        <w:rPr>
          <w:rFonts w:ascii="Ashbury-Light" w:hAnsi="Ashbury-Light"/>
          <w:color w:val="000000" w:themeColor="text1"/>
        </w:rPr>
        <w:t>University of Oregon | Eugene, OR</w:t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4F5F8E">
        <w:rPr>
          <w:rFonts w:ascii="Ashbury-Light" w:hAnsi="Ashbury-Light"/>
          <w:color w:val="000000" w:themeColor="text1"/>
        </w:rPr>
        <w:tab/>
      </w:r>
      <w:r w:rsidR="006724E7">
        <w:rPr>
          <w:rFonts w:ascii="Ashbury-Light" w:hAnsi="Ashbury-Light"/>
          <w:color w:val="000000" w:themeColor="text1"/>
        </w:rPr>
        <w:t xml:space="preserve">                </w:t>
      </w:r>
      <w:r w:rsidR="004F5F8E">
        <w:rPr>
          <w:rFonts w:ascii="Ashbury-Light" w:hAnsi="Ashbury-Light"/>
          <w:color w:val="000000" w:themeColor="text1"/>
        </w:rPr>
        <w:t>June 2016-August 2016</w:t>
      </w:r>
    </w:p>
    <w:p w14:paraId="53CE7299" w14:textId="77777777" w:rsidR="004F5F8E" w:rsidRDefault="004F5F8E" w:rsidP="004F5F8E">
      <w:pPr>
        <w:spacing w:after="0"/>
        <w:rPr>
          <w:rFonts w:ascii="Ashbury-Light" w:hAnsi="Ashbury-Light"/>
          <w:color w:val="000000" w:themeColor="text1"/>
          <w:sz w:val="10"/>
          <w:szCs w:val="10"/>
        </w:rPr>
      </w:pPr>
    </w:p>
    <w:p w14:paraId="320F3AF0" w14:textId="40EDFD93" w:rsidR="004F5F8E" w:rsidRDefault="004F5F8E" w:rsidP="004F5F8E">
      <w:pPr>
        <w:pStyle w:val="ListParagraph"/>
        <w:numPr>
          <w:ilvl w:val="0"/>
          <w:numId w:val="27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Summer elective coursework in System Administration (CIS 399)</w:t>
      </w:r>
    </w:p>
    <w:p w14:paraId="7EE8A369" w14:textId="70606FE5" w:rsidR="00357CC9" w:rsidRDefault="004F5F8E" w:rsidP="004F5F8E">
      <w:pPr>
        <w:pStyle w:val="ListParagraph"/>
        <w:numPr>
          <w:ilvl w:val="0"/>
          <w:numId w:val="27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 xml:space="preserve">Worked in groups to </w:t>
      </w:r>
      <w:r w:rsidR="006724E7">
        <w:rPr>
          <w:rFonts w:ascii="Ashbury-Light" w:hAnsi="Ashbury-Light"/>
          <w:color w:val="000000" w:themeColor="text1"/>
        </w:rPr>
        <w:t xml:space="preserve">manage several </w:t>
      </w:r>
      <w:r w:rsidR="00357CC9">
        <w:rPr>
          <w:rFonts w:ascii="Ashbury-Light" w:hAnsi="Ashbury-Light"/>
          <w:color w:val="000000" w:themeColor="text1"/>
        </w:rPr>
        <w:t xml:space="preserve">AWS EC2 </w:t>
      </w:r>
      <w:r w:rsidR="006724E7">
        <w:rPr>
          <w:rFonts w:ascii="Ashbury-Light" w:hAnsi="Ashbury-Light"/>
          <w:color w:val="000000" w:themeColor="text1"/>
        </w:rPr>
        <w:t>Linux virtual machines</w:t>
      </w:r>
      <w:r w:rsidR="001D1DE9">
        <w:rPr>
          <w:rFonts w:ascii="Ashbury-Light" w:hAnsi="Ashbury-Light"/>
          <w:color w:val="000000" w:themeColor="text1"/>
        </w:rPr>
        <w:t>.</w:t>
      </w:r>
    </w:p>
    <w:p w14:paraId="0D54DD7C" w14:textId="712D4296" w:rsidR="004F5F8E" w:rsidRDefault="00357CC9" w:rsidP="004F5F8E">
      <w:pPr>
        <w:pStyle w:val="ListParagraph"/>
        <w:numPr>
          <w:ilvl w:val="0"/>
          <w:numId w:val="27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C</w:t>
      </w:r>
      <w:r w:rsidR="006724E7">
        <w:rPr>
          <w:rFonts w:ascii="Ashbury-Light" w:hAnsi="Ashbury-Light"/>
          <w:color w:val="000000" w:themeColor="text1"/>
        </w:rPr>
        <w:t>reat</w:t>
      </w:r>
      <w:r w:rsidR="001D1DE9">
        <w:rPr>
          <w:rFonts w:ascii="Ashbury-Light" w:hAnsi="Ashbury-Light"/>
          <w:color w:val="000000" w:themeColor="text1"/>
        </w:rPr>
        <w:t>ed</w:t>
      </w:r>
      <w:r w:rsidR="006724E7">
        <w:rPr>
          <w:rFonts w:ascii="Ashbury-Light" w:hAnsi="Ashbury-Light"/>
          <w:color w:val="000000" w:themeColor="text1"/>
        </w:rPr>
        <w:t xml:space="preserve"> an email server</w:t>
      </w:r>
      <w:r w:rsidR="001A02F2">
        <w:rPr>
          <w:rFonts w:ascii="Ashbury-Light" w:hAnsi="Ashbury-Light"/>
          <w:color w:val="000000" w:themeColor="text1"/>
        </w:rPr>
        <w:t xml:space="preserve"> using the Sendmail MTA</w:t>
      </w:r>
      <w:r w:rsidR="001D1DE9">
        <w:rPr>
          <w:rFonts w:ascii="Ashbury-Light" w:hAnsi="Ashbury-Light"/>
          <w:color w:val="000000" w:themeColor="text1"/>
        </w:rPr>
        <w:t>.</w:t>
      </w:r>
    </w:p>
    <w:p w14:paraId="0BC19ECA" w14:textId="77777777" w:rsidR="004F5F8E" w:rsidRDefault="004F5F8E" w:rsidP="004F5F8E">
      <w:pPr>
        <w:spacing w:after="0"/>
        <w:rPr>
          <w:rFonts w:ascii="Ashbury-Light" w:hAnsi="Ashbury-Light"/>
          <w:color w:val="000000" w:themeColor="text1"/>
          <w:sz w:val="28"/>
          <w:szCs w:val="28"/>
        </w:rPr>
      </w:pPr>
    </w:p>
    <w:p w14:paraId="76200BBC" w14:textId="7FFC914E" w:rsidR="006270A9" w:rsidRPr="00FB0685" w:rsidRDefault="00DD3D9B" w:rsidP="004257B5">
      <w:pPr>
        <w:spacing w:after="0"/>
        <w:rPr>
          <w:rFonts w:ascii="Ashbury-Light" w:hAnsi="Ashbury-Light"/>
          <w:color w:val="000000" w:themeColor="text1"/>
          <w:sz w:val="28"/>
          <w:szCs w:val="28"/>
        </w:rPr>
      </w:pPr>
      <w:r w:rsidRPr="00FB0685">
        <w:rPr>
          <w:rFonts w:ascii="Ashbury-Light" w:hAnsi="Ashbury-Light"/>
          <w:color w:val="000000" w:themeColor="text1"/>
          <w:sz w:val="28"/>
          <w:szCs w:val="28"/>
        </w:rPr>
        <w:t xml:space="preserve">Programming </w:t>
      </w:r>
      <w:r w:rsidR="002B2529" w:rsidRPr="00FB0685">
        <w:rPr>
          <w:rFonts w:ascii="Ashbury-Light" w:hAnsi="Ashbury-Light"/>
          <w:color w:val="000000" w:themeColor="text1"/>
          <w:sz w:val="28"/>
          <w:szCs w:val="28"/>
        </w:rPr>
        <w:t>Skills</w:t>
      </w:r>
      <w:r w:rsidRPr="00FB0685">
        <w:rPr>
          <w:rFonts w:ascii="Ashbury-Light" w:hAnsi="Ashbury-Light"/>
          <w:color w:val="000000" w:themeColor="text1"/>
          <w:sz w:val="28"/>
          <w:szCs w:val="28"/>
        </w:rPr>
        <w:t>:</w:t>
      </w:r>
    </w:p>
    <w:p w14:paraId="65DF088D" w14:textId="77777777" w:rsidR="002B2529" w:rsidRPr="00FB0685" w:rsidRDefault="002B2529" w:rsidP="004257B5">
      <w:pPr>
        <w:spacing w:after="0"/>
        <w:rPr>
          <w:rFonts w:ascii="Ashbury-Light" w:hAnsi="Ashbury-Light"/>
          <w:color w:val="000000" w:themeColor="text1"/>
          <w:sz w:val="16"/>
          <w:szCs w:val="16"/>
        </w:rPr>
      </w:pPr>
    </w:p>
    <w:p w14:paraId="466F352A" w14:textId="541D604B" w:rsidR="002F3D7C" w:rsidRDefault="00077D68" w:rsidP="004257B5">
      <w:p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 xml:space="preserve">   </w:t>
      </w:r>
      <w:r w:rsidR="00A96730">
        <w:rPr>
          <w:rFonts w:ascii="Ashbury-Light" w:hAnsi="Ashbury-Light"/>
          <w:color w:val="000000" w:themeColor="text1"/>
        </w:rPr>
        <w:t>Proficient in:</w:t>
      </w:r>
      <w:r w:rsidR="00DF6FAB">
        <w:rPr>
          <w:rFonts w:ascii="Ashbury-Light" w:hAnsi="Ashbury-Light"/>
          <w:color w:val="000000" w:themeColor="text1"/>
        </w:rPr>
        <w:tab/>
      </w:r>
      <w:r w:rsidR="00DF6FAB">
        <w:rPr>
          <w:rFonts w:ascii="Ashbury-Light" w:hAnsi="Ashbury-Light"/>
          <w:color w:val="000000" w:themeColor="text1"/>
        </w:rPr>
        <w:tab/>
      </w:r>
      <w:r w:rsidR="00A96730">
        <w:rPr>
          <w:rFonts w:ascii="Ashbury-Light" w:hAnsi="Ashbury-Light"/>
          <w:color w:val="000000" w:themeColor="text1"/>
        </w:rPr>
        <w:t>Javascript</w:t>
      </w:r>
      <w:r w:rsidR="003E477E">
        <w:rPr>
          <w:rFonts w:ascii="Ashbury-Light" w:hAnsi="Ashbury-Light"/>
          <w:color w:val="000000" w:themeColor="text1"/>
        </w:rPr>
        <w:t xml:space="preserve">, </w:t>
      </w:r>
      <w:r w:rsidR="00A147C1">
        <w:rPr>
          <w:rFonts w:ascii="Ashbury-Light" w:hAnsi="Ashbury-Light"/>
          <w:color w:val="000000" w:themeColor="text1"/>
        </w:rPr>
        <w:t>Ruby</w:t>
      </w:r>
      <w:r w:rsidR="003E477E">
        <w:rPr>
          <w:rFonts w:ascii="Ashbury-Light" w:hAnsi="Ashbury-Light"/>
          <w:color w:val="000000" w:themeColor="text1"/>
        </w:rPr>
        <w:t>, SQL</w:t>
      </w:r>
      <w:r w:rsidR="00DF6FAB">
        <w:rPr>
          <w:rFonts w:ascii="Ashbury-Light" w:hAnsi="Ashbury-Light"/>
          <w:color w:val="000000" w:themeColor="text1"/>
        </w:rPr>
        <w:t>, Git</w:t>
      </w:r>
    </w:p>
    <w:p w14:paraId="50DBC681" w14:textId="7AED8956" w:rsidR="00DF6FAB" w:rsidRPr="00077D68" w:rsidRDefault="00DF6FAB" w:rsidP="004257B5">
      <w:pPr>
        <w:spacing w:after="0"/>
        <w:rPr>
          <w:rFonts w:ascii="Ashbury-Light" w:hAnsi="Ashbury-Light"/>
          <w:color w:val="000000" w:themeColor="text1"/>
          <w:sz w:val="16"/>
          <w:szCs w:val="16"/>
        </w:rPr>
      </w:pPr>
    </w:p>
    <w:p w14:paraId="05BAB197" w14:textId="76AF5216" w:rsidR="00DF6FAB" w:rsidRPr="00FB0685" w:rsidRDefault="00077D68" w:rsidP="004257B5">
      <w:p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 xml:space="preserve">   </w:t>
      </w:r>
      <w:r w:rsidR="00DF6FAB">
        <w:rPr>
          <w:rFonts w:ascii="Ashbury-Light" w:hAnsi="Ashbury-Light"/>
          <w:color w:val="000000" w:themeColor="text1"/>
        </w:rPr>
        <w:t xml:space="preserve">Competent with:  </w:t>
      </w:r>
      <w:r w:rsidR="00DF6FAB">
        <w:rPr>
          <w:rFonts w:ascii="Ashbury-Light" w:hAnsi="Ashbury-Light"/>
          <w:color w:val="000000" w:themeColor="text1"/>
        </w:rPr>
        <w:tab/>
        <w:t xml:space="preserve">Java, </w:t>
      </w:r>
      <w:r w:rsidR="00A147C1">
        <w:rPr>
          <w:rFonts w:ascii="Ashbury-Light" w:hAnsi="Ashbury-Light"/>
          <w:color w:val="000000" w:themeColor="text1"/>
        </w:rPr>
        <w:t>PHP</w:t>
      </w:r>
      <w:r w:rsidR="00DF6FAB">
        <w:rPr>
          <w:rFonts w:ascii="Ashbury-Light" w:hAnsi="Ashbury-Light"/>
          <w:color w:val="000000" w:themeColor="text1"/>
        </w:rPr>
        <w:t>, Python</w:t>
      </w:r>
    </w:p>
    <w:p w14:paraId="60E477F1" w14:textId="77777777" w:rsidR="00A131E5" w:rsidRPr="00077D68" w:rsidRDefault="00A131E5" w:rsidP="00DF6FAB">
      <w:pPr>
        <w:spacing w:after="0"/>
        <w:rPr>
          <w:rFonts w:ascii="Ashbury-Light" w:hAnsi="Ashbury-Light"/>
          <w:color w:val="000000" w:themeColor="text1"/>
          <w:sz w:val="16"/>
          <w:szCs w:val="16"/>
        </w:rPr>
      </w:pPr>
    </w:p>
    <w:p w14:paraId="06BF429D" w14:textId="4F902720" w:rsidR="001A02F2" w:rsidRPr="001A02F2" w:rsidRDefault="001A02F2" w:rsidP="001A02F2">
      <w:pPr>
        <w:pStyle w:val="ListParagraph"/>
        <w:numPr>
          <w:ilvl w:val="0"/>
          <w:numId w:val="25"/>
        </w:numPr>
        <w:spacing w:after="0"/>
        <w:rPr>
          <w:rFonts w:ascii="Ashbury-Light" w:hAnsi="Ashbury-Light"/>
          <w:color w:val="000000" w:themeColor="text1"/>
          <w:sz w:val="20"/>
          <w:szCs w:val="20"/>
        </w:rPr>
      </w:pPr>
      <w:r w:rsidRPr="001A02F2">
        <w:rPr>
          <w:rFonts w:ascii="Ashbury-Light" w:hAnsi="Ashbury-Light"/>
          <w:color w:val="000000" w:themeColor="text1"/>
          <w:sz w:val="20"/>
          <w:szCs w:val="20"/>
        </w:rPr>
        <w:t>Able to create dynamic front-end applications both with React and from pure HTML, CSS, and Javascript</w:t>
      </w:r>
      <w:r w:rsidR="001D1DE9">
        <w:rPr>
          <w:rFonts w:ascii="Ashbury-Light" w:hAnsi="Ashbury-Light"/>
          <w:color w:val="000000" w:themeColor="text1"/>
          <w:sz w:val="20"/>
          <w:szCs w:val="20"/>
        </w:rPr>
        <w:t>.</w:t>
      </w:r>
    </w:p>
    <w:p w14:paraId="4DC820B6" w14:textId="141D360D" w:rsidR="00070834" w:rsidRPr="00907282" w:rsidRDefault="001326A2" w:rsidP="001A02F2">
      <w:pPr>
        <w:pStyle w:val="ListParagraph"/>
        <w:numPr>
          <w:ilvl w:val="0"/>
          <w:numId w:val="25"/>
        </w:numPr>
        <w:spacing w:after="0"/>
        <w:rPr>
          <w:rFonts w:ascii="Ashbury-Light" w:hAnsi="Ashbury-Light"/>
          <w:color w:val="000000" w:themeColor="text1"/>
        </w:rPr>
      </w:pPr>
      <w:r w:rsidRPr="001A02F2">
        <w:rPr>
          <w:rFonts w:ascii="Ashbury-Light" w:hAnsi="Ashbury-Light"/>
          <w:color w:val="000000" w:themeColor="text1"/>
          <w:sz w:val="20"/>
          <w:szCs w:val="20"/>
        </w:rPr>
        <w:t>Experience with Javascript ES6, including strong object</w:t>
      </w:r>
      <w:r w:rsidR="00961B9F" w:rsidRPr="001A02F2">
        <w:rPr>
          <w:rFonts w:ascii="Ashbury-Light" w:hAnsi="Ashbury-Light"/>
          <w:color w:val="000000" w:themeColor="text1"/>
          <w:sz w:val="20"/>
          <w:szCs w:val="20"/>
        </w:rPr>
        <w:t>-</w:t>
      </w:r>
      <w:r w:rsidRPr="001A02F2">
        <w:rPr>
          <w:rFonts w:ascii="Ashbury-Light" w:hAnsi="Ashbury-Light"/>
          <w:color w:val="000000" w:themeColor="text1"/>
          <w:sz w:val="20"/>
          <w:szCs w:val="20"/>
        </w:rPr>
        <w:t>oriented knowledge</w:t>
      </w:r>
      <w:r w:rsidR="001D1DE9">
        <w:rPr>
          <w:rFonts w:ascii="Ashbury-Light" w:hAnsi="Ashbury-Light"/>
          <w:color w:val="000000" w:themeColor="text1"/>
          <w:sz w:val="20"/>
          <w:szCs w:val="20"/>
        </w:rPr>
        <w:t>.</w:t>
      </w:r>
    </w:p>
    <w:p w14:paraId="3FAF41F3" w14:textId="7A280DAE" w:rsidR="00907282" w:rsidRPr="002312F2" w:rsidRDefault="00907282" w:rsidP="001A02F2">
      <w:pPr>
        <w:pStyle w:val="ListParagraph"/>
        <w:numPr>
          <w:ilvl w:val="0"/>
          <w:numId w:val="25"/>
        </w:numPr>
        <w:spacing w:after="0"/>
        <w:rPr>
          <w:rFonts w:ascii="Ashbury-Light" w:hAnsi="Ashbury-Light"/>
          <w:color w:val="000000" w:themeColor="text1"/>
          <w:sz w:val="20"/>
          <w:szCs w:val="20"/>
        </w:rPr>
      </w:pPr>
      <w:r w:rsidRPr="002312F2">
        <w:rPr>
          <w:rFonts w:ascii="Ashbury-Light" w:hAnsi="Ashbury-Light"/>
          <w:color w:val="000000" w:themeColor="text1"/>
          <w:sz w:val="20"/>
          <w:szCs w:val="20"/>
        </w:rPr>
        <w:t>Built several demo Android Apps using Android SDK and React Native</w:t>
      </w:r>
    </w:p>
    <w:p w14:paraId="6DA1D4CE" w14:textId="5EE778E1" w:rsidR="00EE350C" w:rsidRPr="002312F2" w:rsidRDefault="002312F2" w:rsidP="001A02F2">
      <w:pPr>
        <w:pStyle w:val="ListParagraph"/>
        <w:numPr>
          <w:ilvl w:val="0"/>
          <w:numId w:val="25"/>
        </w:numPr>
        <w:spacing w:after="0"/>
        <w:rPr>
          <w:rFonts w:ascii="Ashbury-Light" w:hAnsi="Ashbury-Light"/>
          <w:color w:val="000000" w:themeColor="text1"/>
          <w:sz w:val="20"/>
          <w:szCs w:val="20"/>
        </w:rPr>
      </w:pPr>
      <w:r w:rsidRPr="002312F2">
        <w:rPr>
          <w:rFonts w:ascii="Ashbury-Light" w:hAnsi="Ashbury-Light"/>
          <w:color w:val="000000" w:themeColor="text1"/>
          <w:sz w:val="20"/>
          <w:szCs w:val="20"/>
        </w:rPr>
        <w:t>Was contracted and paid to build multiple websites for individuals</w:t>
      </w:r>
    </w:p>
    <w:p w14:paraId="3C7B6D6F" w14:textId="77777777" w:rsidR="001A02F2" w:rsidRPr="001A02F2" w:rsidRDefault="001A02F2" w:rsidP="001A02F2">
      <w:pPr>
        <w:spacing w:after="0"/>
        <w:rPr>
          <w:rFonts w:ascii="Ashbury-Light" w:hAnsi="Ashbury-Light"/>
          <w:color w:val="000000" w:themeColor="text1"/>
        </w:rPr>
      </w:pPr>
    </w:p>
    <w:p w14:paraId="14497F43" w14:textId="1EC5967A" w:rsidR="006270A9" w:rsidRPr="00FB0685" w:rsidRDefault="00070834" w:rsidP="004257B5">
      <w:pPr>
        <w:spacing w:after="0"/>
        <w:rPr>
          <w:rFonts w:ascii="Ashbury-Light" w:hAnsi="Ashbury-Light"/>
          <w:color w:val="000000" w:themeColor="text1"/>
          <w:sz w:val="28"/>
          <w:szCs w:val="28"/>
        </w:rPr>
      </w:pPr>
      <w:r w:rsidRPr="00142A4E">
        <w:rPr>
          <w:rFonts w:ascii="Ashbury-Light" w:hAnsi="Ashbury-Light"/>
          <w:color w:val="000000" w:themeColor="text1"/>
          <w:sz w:val="28"/>
          <w:szCs w:val="28"/>
        </w:rPr>
        <w:t>Pro</w:t>
      </w:r>
      <w:r w:rsidR="00215CC7" w:rsidRPr="00142A4E">
        <w:rPr>
          <w:rFonts w:ascii="Ashbury-Light" w:hAnsi="Ashbury-Light"/>
          <w:color w:val="000000" w:themeColor="text1"/>
          <w:sz w:val="28"/>
          <w:szCs w:val="28"/>
        </w:rPr>
        <w:t>fessional</w:t>
      </w:r>
      <w:r w:rsidRPr="00142A4E">
        <w:rPr>
          <w:rFonts w:ascii="Ashbury-Light" w:hAnsi="Ashbury-Light"/>
          <w:color w:val="000000" w:themeColor="text1"/>
          <w:sz w:val="28"/>
          <w:szCs w:val="28"/>
        </w:rPr>
        <w:t xml:space="preserve"> </w:t>
      </w:r>
      <w:r w:rsidR="002B2529" w:rsidRPr="00142A4E">
        <w:rPr>
          <w:rFonts w:ascii="Ashbury-Light" w:hAnsi="Ashbury-Light"/>
          <w:color w:val="000000" w:themeColor="text1"/>
          <w:sz w:val="28"/>
          <w:szCs w:val="28"/>
        </w:rPr>
        <w:t>Experience</w:t>
      </w:r>
      <w:r w:rsidRPr="00FB0685">
        <w:rPr>
          <w:rFonts w:ascii="Ashbury-Light" w:hAnsi="Ashbury-Light"/>
          <w:color w:val="000000" w:themeColor="text1"/>
          <w:sz w:val="28"/>
          <w:szCs w:val="28"/>
        </w:rPr>
        <w:t>:</w:t>
      </w:r>
    </w:p>
    <w:p w14:paraId="2FCA4984" w14:textId="77777777" w:rsidR="002B2529" w:rsidRPr="00215CC7" w:rsidRDefault="002B2529" w:rsidP="004257B5">
      <w:pPr>
        <w:spacing w:after="0"/>
        <w:rPr>
          <w:rFonts w:ascii="Ashbury-Light" w:hAnsi="Ashbury-Light"/>
          <w:color w:val="000000" w:themeColor="text1"/>
          <w:sz w:val="12"/>
          <w:szCs w:val="12"/>
        </w:rPr>
      </w:pPr>
    </w:p>
    <w:p w14:paraId="2BA11DF9" w14:textId="7DC0A1C6" w:rsidR="00A147C1" w:rsidRDefault="00077D68" w:rsidP="004257B5">
      <w:p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  <w:sz w:val="24"/>
          <w:szCs w:val="24"/>
        </w:rPr>
        <w:t xml:space="preserve">   </w:t>
      </w:r>
      <w:r w:rsidR="00EF005D" w:rsidRPr="00EE350C">
        <w:rPr>
          <w:rFonts w:ascii="Ashbury-Light" w:hAnsi="Ashbury-Light"/>
          <w:color w:val="000000" w:themeColor="text1"/>
          <w:sz w:val="24"/>
          <w:szCs w:val="24"/>
        </w:rPr>
        <w:t>ShipHawk</w:t>
      </w:r>
      <w:r w:rsidR="00EE350C">
        <w:rPr>
          <w:rFonts w:ascii="Ashbury-Light" w:hAnsi="Ashbury-Light"/>
          <w:color w:val="000000" w:themeColor="text1"/>
        </w:rPr>
        <w:t xml:space="preserve"> – March 2018 - Present</w:t>
      </w:r>
      <w:r w:rsidR="008905FA">
        <w:rPr>
          <w:rFonts w:ascii="Ashbury-Light" w:hAnsi="Ashbury-Light"/>
          <w:color w:val="000000" w:themeColor="text1"/>
        </w:rPr>
        <w:tab/>
      </w:r>
      <w:r w:rsidR="008905FA">
        <w:rPr>
          <w:rFonts w:ascii="Ashbury-Light" w:hAnsi="Ashbury-Light"/>
          <w:color w:val="000000" w:themeColor="text1"/>
        </w:rPr>
        <w:tab/>
      </w:r>
      <w:r w:rsidR="008905FA">
        <w:rPr>
          <w:rFonts w:ascii="Ashbury-Light" w:hAnsi="Ashbury-Light"/>
          <w:color w:val="000000" w:themeColor="text1"/>
        </w:rPr>
        <w:tab/>
      </w:r>
      <w:r w:rsidR="008905FA">
        <w:rPr>
          <w:rFonts w:ascii="Ashbury-Light" w:hAnsi="Ashbury-Light"/>
          <w:color w:val="000000" w:themeColor="text1"/>
        </w:rPr>
        <w:tab/>
      </w:r>
      <w:r>
        <w:rPr>
          <w:rFonts w:ascii="Ashbury-Light" w:hAnsi="Ashbury-Light"/>
          <w:color w:val="000000" w:themeColor="text1"/>
        </w:rPr>
        <w:tab/>
        <w:t xml:space="preserve">           Paid </w:t>
      </w:r>
      <w:r w:rsidR="008905FA">
        <w:rPr>
          <w:rFonts w:ascii="Ashbury-Light" w:hAnsi="Ashbury-Light"/>
          <w:color w:val="000000" w:themeColor="text1"/>
        </w:rPr>
        <w:t>Fullstack Engineering Intern</w:t>
      </w:r>
    </w:p>
    <w:p w14:paraId="5ED147A9" w14:textId="3BE0E785" w:rsidR="008905FA" w:rsidRPr="00077D68" w:rsidRDefault="008905FA" w:rsidP="004257B5">
      <w:pPr>
        <w:spacing w:after="0"/>
        <w:rPr>
          <w:rFonts w:ascii="Ashbury-Light" w:hAnsi="Ashbury-Light"/>
          <w:color w:val="000000" w:themeColor="text1"/>
          <w:sz w:val="16"/>
          <w:szCs w:val="16"/>
        </w:rPr>
      </w:pPr>
    </w:p>
    <w:p w14:paraId="3E1EABE3" w14:textId="6704935C" w:rsidR="008905FA" w:rsidRPr="00EE350C" w:rsidRDefault="00EE350C" w:rsidP="0068238B">
      <w:pPr>
        <w:pStyle w:val="ListParagraph"/>
        <w:numPr>
          <w:ilvl w:val="0"/>
          <w:numId w:val="32"/>
        </w:numPr>
        <w:spacing w:after="0"/>
        <w:rPr>
          <w:rFonts w:ascii="Ashbury-Light" w:hAnsi="Ashbury-Light"/>
          <w:color w:val="000000" w:themeColor="text1"/>
          <w:sz w:val="16"/>
          <w:szCs w:val="16"/>
        </w:rPr>
      </w:pPr>
      <w:r>
        <w:rPr>
          <w:rFonts w:ascii="Ashbury-Light" w:hAnsi="Ashbury-Light"/>
          <w:color w:val="000000" w:themeColor="text1"/>
        </w:rPr>
        <w:t>Developed new features</w:t>
      </w:r>
      <w:r w:rsidR="00077D68">
        <w:rPr>
          <w:rFonts w:ascii="Ashbury-Light" w:hAnsi="Ashbury-Light"/>
          <w:color w:val="000000" w:themeColor="text1"/>
        </w:rPr>
        <w:t xml:space="preserve"> and fixed bugs</w:t>
      </w:r>
      <w:r>
        <w:rPr>
          <w:rFonts w:ascii="Ashbury-Light" w:hAnsi="Ashbury-Light"/>
          <w:color w:val="000000" w:themeColor="text1"/>
        </w:rPr>
        <w:t xml:space="preserve"> on both the Ruby backend and React frontend</w:t>
      </w:r>
    </w:p>
    <w:p w14:paraId="7710A4C8" w14:textId="77777777" w:rsidR="00077D68" w:rsidRDefault="00077D68" w:rsidP="00077D68">
      <w:pPr>
        <w:pStyle w:val="ListParagraph"/>
        <w:numPr>
          <w:ilvl w:val="0"/>
          <w:numId w:val="32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Created hot features and hotfixes that were implemented directly to production</w:t>
      </w:r>
    </w:p>
    <w:p w14:paraId="48492AF2" w14:textId="4CD7E3B5" w:rsidR="00077D68" w:rsidRPr="00077D68" w:rsidRDefault="00077D68" w:rsidP="00077D68">
      <w:pPr>
        <w:pStyle w:val="ListParagraph"/>
        <w:numPr>
          <w:ilvl w:val="0"/>
          <w:numId w:val="32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Was quickly given a leadership role to help and direct other interns</w:t>
      </w:r>
    </w:p>
    <w:p w14:paraId="31AF81CD" w14:textId="3596301A" w:rsidR="00EE350C" w:rsidRPr="002312F2" w:rsidRDefault="002312F2" w:rsidP="0068238B">
      <w:pPr>
        <w:pStyle w:val="ListParagraph"/>
        <w:numPr>
          <w:ilvl w:val="0"/>
          <w:numId w:val="32"/>
        </w:numPr>
        <w:spacing w:after="0"/>
        <w:rPr>
          <w:rFonts w:ascii="Ashbury-Light" w:hAnsi="Ashbury-Light"/>
          <w:color w:val="000000" w:themeColor="text1"/>
          <w:sz w:val="16"/>
          <w:szCs w:val="16"/>
        </w:rPr>
      </w:pPr>
      <w:r>
        <w:rPr>
          <w:rFonts w:ascii="Ashbury-Light" w:hAnsi="Ashbury-Light"/>
          <w:color w:val="000000" w:themeColor="text1"/>
        </w:rPr>
        <w:t>Worked full time c</w:t>
      </w:r>
      <w:r w:rsidR="00EE350C">
        <w:rPr>
          <w:rFonts w:ascii="Ashbury-Light" w:hAnsi="Ashbury-Light"/>
          <w:color w:val="000000" w:themeColor="text1"/>
        </w:rPr>
        <w:t>oordinat</w:t>
      </w:r>
      <w:r>
        <w:rPr>
          <w:rFonts w:ascii="Ashbury-Light" w:hAnsi="Ashbury-Light"/>
          <w:color w:val="000000" w:themeColor="text1"/>
        </w:rPr>
        <w:t>ing</w:t>
      </w:r>
      <w:r w:rsidR="00EE350C">
        <w:rPr>
          <w:rFonts w:ascii="Ashbury-Light" w:hAnsi="Ashbury-Light"/>
          <w:color w:val="000000" w:themeColor="text1"/>
        </w:rPr>
        <w:t xml:space="preserve"> with in office teams and </w:t>
      </w:r>
      <w:r>
        <w:rPr>
          <w:rFonts w:ascii="Ashbury-Light" w:hAnsi="Ashbury-Light"/>
          <w:color w:val="000000" w:themeColor="text1"/>
        </w:rPr>
        <w:t>an engineering team in Ukraine</w:t>
      </w:r>
    </w:p>
    <w:p w14:paraId="71B64875" w14:textId="142465B3" w:rsidR="00077D68" w:rsidRPr="00077D68" w:rsidRDefault="002312F2" w:rsidP="00077D68">
      <w:pPr>
        <w:pStyle w:val="ListParagraph"/>
        <w:numPr>
          <w:ilvl w:val="0"/>
          <w:numId w:val="32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Communicated with implementation teams for other corporations to build needed functionality</w:t>
      </w:r>
    </w:p>
    <w:p w14:paraId="6EF5BA21" w14:textId="1717C1E0" w:rsidR="000B0A19" w:rsidRPr="002312F2" w:rsidRDefault="000B0A19" w:rsidP="000B0A19">
      <w:pPr>
        <w:pStyle w:val="ListParagraph"/>
        <w:numPr>
          <w:ilvl w:val="0"/>
          <w:numId w:val="32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Wrote efficient, main</w:t>
      </w:r>
      <w:r w:rsidR="0056619B">
        <w:rPr>
          <w:rFonts w:ascii="Ashbury-Light" w:hAnsi="Ashbury-Light"/>
          <w:color w:val="000000" w:themeColor="text1"/>
        </w:rPr>
        <w:t>tain</w:t>
      </w:r>
      <w:bookmarkStart w:id="0" w:name="_GoBack"/>
      <w:bookmarkEnd w:id="0"/>
      <w:r>
        <w:rPr>
          <w:rFonts w:ascii="Ashbury-Light" w:hAnsi="Ashbury-Light"/>
          <w:color w:val="000000" w:themeColor="text1"/>
        </w:rPr>
        <w:t>able code that interacted with the existing system</w:t>
      </w:r>
    </w:p>
    <w:p w14:paraId="71CE3C57" w14:textId="0AFE36CB" w:rsidR="00077D68" w:rsidRDefault="00077D68" w:rsidP="0068238B">
      <w:pPr>
        <w:pStyle w:val="ListParagraph"/>
        <w:numPr>
          <w:ilvl w:val="0"/>
          <w:numId w:val="32"/>
        </w:num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 xml:space="preserve">Took comments and criticism from QA and lead software engineers to improve my programming </w:t>
      </w:r>
      <w:r w:rsidR="000B0A19">
        <w:rPr>
          <w:rFonts w:ascii="Ashbury-Light" w:hAnsi="Ashbury-Light"/>
          <w:color w:val="000000" w:themeColor="text1"/>
        </w:rPr>
        <w:t xml:space="preserve">knowledge and </w:t>
      </w:r>
      <w:r>
        <w:rPr>
          <w:rFonts w:ascii="Ashbury-Light" w:hAnsi="Ashbury-Light"/>
          <w:color w:val="000000" w:themeColor="text1"/>
        </w:rPr>
        <w:t>ability.</w:t>
      </w:r>
    </w:p>
    <w:p w14:paraId="22019193" w14:textId="77777777" w:rsidR="001A02F2" w:rsidRPr="000B0A19" w:rsidRDefault="001A02F2" w:rsidP="001A02F2">
      <w:pPr>
        <w:spacing w:after="0"/>
        <w:rPr>
          <w:rFonts w:ascii="Ashbury-Light" w:hAnsi="Ashbury-Light"/>
          <w:color w:val="000000" w:themeColor="text1"/>
          <w:sz w:val="16"/>
          <w:szCs w:val="16"/>
        </w:rPr>
      </w:pPr>
    </w:p>
    <w:p w14:paraId="6D1D4A03" w14:textId="1376F970" w:rsidR="00215CC7" w:rsidRPr="00215CC7" w:rsidRDefault="0000307C" w:rsidP="00215CC7">
      <w:pPr>
        <w:spacing w:after="0"/>
        <w:rPr>
          <w:rFonts w:ascii="Ashbury-Light" w:hAnsi="Ashbury-Light"/>
          <w:color w:val="000000" w:themeColor="text1"/>
          <w:sz w:val="24"/>
          <w:szCs w:val="24"/>
        </w:rPr>
      </w:pPr>
      <w:r>
        <w:rPr>
          <w:rFonts w:ascii="Ashbury-Light" w:hAnsi="Ashbury-Light"/>
          <w:color w:val="000000" w:themeColor="text1"/>
          <w:sz w:val="24"/>
          <w:szCs w:val="24"/>
        </w:rPr>
        <w:t>Past Employment:</w:t>
      </w:r>
    </w:p>
    <w:p w14:paraId="33FEF664" w14:textId="1FBB7F13" w:rsidR="00A02A62" w:rsidRPr="00077D68" w:rsidRDefault="00A02A62" w:rsidP="00A02A62">
      <w:pPr>
        <w:spacing w:after="0"/>
        <w:rPr>
          <w:rFonts w:ascii="Ashbury-Light" w:hAnsi="Ashbury-Light"/>
          <w:color w:val="000000" w:themeColor="text1"/>
          <w:sz w:val="8"/>
          <w:szCs w:val="8"/>
        </w:rPr>
      </w:pPr>
    </w:p>
    <w:p w14:paraId="7706CFE5" w14:textId="0D575D7D" w:rsidR="006724E7" w:rsidRPr="00077D68" w:rsidRDefault="006724E7" w:rsidP="006724E7">
      <w:pPr>
        <w:spacing w:after="0"/>
        <w:rPr>
          <w:rFonts w:ascii="Ashbury-Light" w:hAnsi="Ashbury-Light"/>
          <w:color w:val="000000" w:themeColor="text1"/>
          <w:sz w:val="18"/>
          <w:szCs w:val="18"/>
        </w:rPr>
      </w:pPr>
      <w:r w:rsidRPr="00077D68">
        <w:rPr>
          <w:rFonts w:ascii="Ashbury-Light" w:hAnsi="Ashbury-Light"/>
          <w:color w:val="000000" w:themeColor="text1"/>
          <w:sz w:val="18"/>
          <w:szCs w:val="18"/>
        </w:rPr>
        <w:t xml:space="preserve">  Stronghold Climbing Gym</w:t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  <w:t xml:space="preserve">             </w:t>
      </w:r>
      <w:r w:rsidR="00077D68" w:rsidRPr="00077D68">
        <w:rPr>
          <w:rFonts w:ascii="Ashbury-Light" w:hAnsi="Ashbury-Light"/>
          <w:color w:val="000000" w:themeColor="text1"/>
          <w:sz w:val="18"/>
          <w:szCs w:val="18"/>
        </w:rPr>
        <w:t xml:space="preserve">     </w:t>
      </w:r>
      <w:r w:rsidR="00077D6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>April 2017 - Present</w:t>
      </w:r>
    </w:p>
    <w:p w14:paraId="0CD028B6" w14:textId="04E96A47" w:rsidR="006724E7" w:rsidRPr="00077D68" w:rsidRDefault="006724E7" w:rsidP="006724E7">
      <w:pPr>
        <w:spacing w:after="0"/>
        <w:rPr>
          <w:rFonts w:ascii="Ashbury-Light" w:hAnsi="Ashbury-Light"/>
          <w:color w:val="000000" w:themeColor="text1"/>
          <w:sz w:val="18"/>
          <w:szCs w:val="18"/>
        </w:rPr>
      </w:pPr>
      <w:r w:rsidRPr="00077D68">
        <w:rPr>
          <w:rFonts w:ascii="Ashbury-Light" w:hAnsi="Ashbury-Light"/>
          <w:color w:val="000000" w:themeColor="text1"/>
          <w:sz w:val="18"/>
          <w:szCs w:val="18"/>
        </w:rPr>
        <w:t xml:space="preserve">  </w:t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>Crux Rock Gym</w:t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ab/>
        <w:t xml:space="preserve">        </w:t>
      </w:r>
      <w:r w:rsidR="00077D68">
        <w:rPr>
          <w:rFonts w:ascii="Ashbury-Light" w:hAnsi="Ashbury-Light"/>
          <w:color w:val="000000" w:themeColor="text1"/>
          <w:sz w:val="18"/>
          <w:szCs w:val="18"/>
        </w:rPr>
        <w:t xml:space="preserve">        </w:t>
      </w:r>
      <w:r w:rsidR="00077D68" w:rsidRPr="00077D68">
        <w:rPr>
          <w:rFonts w:ascii="Ashbury-Light" w:hAnsi="Ashbury-Light"/>
          <w:color w:val="000000" w:themeColor="text1"/>
          <w:sz w:val="18"/>
          <w:szCs w:val="18"/>
        </w:rPr>
        <w:t xml:space="preserve">              </w:t>
      </w:r>
      <w:r w:rsidR="008E2F98" w:rsidRPr="00077D68">
        <w:rPr>
          <w:rFonts w:ascii="Ashbury-Light" w:hAnsi="Ashbury-Light"/>
          <w:color w:val="000000" w:themeColor="text1"/>
          <w:sz w:val="18"/>
          <w:szCs w:val="18"/>
        </w:rPr>
        <w:t>Summer 2016</w:t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 xml:space="preserve"> </w:t>
      </w:r>
    </w:p>
    <w:p w14:paraId="7CFE4E0C" w14:textId="5A5215F6" w:rsidR="006724E7" w:rsidRPr="00077D68" w:rsidRDefault="006724E7" w:rsidP="006724E7">
      <w:pPr>
        <w:spacing w:after="0"/>
        <w:rPr>
          <w:rFonts w:ascii="Ashbury-Light" w:hAnsi="Ashbury-Light"/>
          <w:color w:val="000000" w:themeColor="text1"/>
          <w:sz w:val="18"/>
          <w:szCs w:val="18"/>
        </w:rPr>
      </w:pPr>
      <w:r w:rsidRPr="00077D68">
        <w:rPr>
          <w:rFonts w:ascii="Ashbury-Light" w:hAnsi="Ashbury-Light"/>
          <w:color w:val="000000" w:themeColor="text1"/>
          <w:sz w:val="18"/>
          <w:szCs w:val="18"/>
        </w:rPr>
        <w:t xml:space="preserve">  Arcadia Rock Climbing</w:t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ab/>
        <w:t xml:space="preserve">        </w:t>
      </w:r>
      <w:r w:rsidR="00077D68">
        <w:rPr>
          <w:rFonts w:ascii="Ashbury-Light" w:hAnsi="Ashbury-Light"/>
          <w:color w:val="000000" w:themeColor="text1"/>
          <w:sz w:val="18"/>
          <w:szCs w:val="18"/>
        </w:rPr>
        <w:t xml:space="preserve">     </w:t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 xml:space="preserve">       </w:t>
      </w:r>
      <w:r w:rsidR="00077D68" w:rsidRPr="00077D68">
        <w:rPr>
          <w:rFonts w:ascii="Ashbury-Light" w:hAnsi="Ashbury-Light"/>
          <w:color w:val="000000" w:themeColor="text1"/>
          <w:sz w:val="18"/>
          <w:szCs w:val="18"/>
        </w:rPr>
        <w:t xml:space="preserve">         </w:t>
      </w:r>
      <w:r w:rsidRPr="00077D68">
        <w:rPr>
          <w:rFonts w:ascii="Ashbury-Light" w:hAnsi="Ashbury-Light"/>
          <w:color w:val="000000" w:themeColor="text1"/>
          <w:sz w:val="18"/>
          <w:szCs w:val="18"/>
        </w:rPr>
        <w:t xml:space="preserve"> Summer 2015</w:t>
      </w:r>
    </w:p>
    <w:p w14:paraId="2A7F5247" w14:textId="3574791A" w:rsidR="006724E7" w:rsidRPr="000B0A19" w:rsidRDefault="006724E7" w:rsidP="001C00DB">
      <w:pPr>
        <w:spacing w:after="0"/>
        <w:rPr>
          <w:rFonts w:ascii="Ashbury-Light" w:hAnsi="Ashbury-Light"/>
          <w:color w:val="000000" w:themeColor="text1"/>
          <w:sz w:val="12"/>
          <w:szCs w:val="12"/>
        </w:rPr>
      </w:pPr>
      <w:r>
        <w:rPr>
          <w:rFonts w:ascii="Ashbury-Light" w:hAnsi="Ashbury-Light"/>
          <w:color w:val="000000" w:themeColor="text1"/>
          <w:sz w:val="20"/>
          <w:szCs w:val="20"/>
        </w:rPr>
        <w:t xml:space="preserve">  </w:t>
      </w:r>
    </w:p>
    <w:p w14:paraId="56D88F3D" w14:textId="37992881" w:rsidR="00351208" w:rsidRPr="00A3236F" w:rsidRDefault="00351208" w:rsidP="00351208">
      <w:p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Personal Site</w:t>
      </w:r>
      <w:r>
        <w:rPr>
          <w:rFonts w:ascii="Ashbury-Light" w:hAnsi="Ashbury-Light"/>
          <w:color w:val="000000" w:themeColor="text1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</w:t>
      </w:r>
      <w:r w:rsidR="006D6918">
        <w:rPr>
          <w:rFonts w:ascii="Ashbury-Light" w:hAnsi="Ashbury-Light"/>
          <w:color w:val="000000" w:themeColor="text1"/>
          <w:sz w:val="8"/>
          <w:szCs w:val="8"/>
        </w:rPr>
        <w:t>_</w:t>
      </w:r>
      <w:r>
        <w:rPr>
          <w:rFonts w:ascii="Ashbury-Light" w:hAnsi="Ashbury-Light"/>
          <w:color w:val="000000" w:themeColor="text1"/>
          <w:sz w:val="8"/>
          <w:szCs w:val="8"/>
        </w:rPr>
        <w:t xml:space="preserve">_ </w:t>
      </w:r>
      <w:hyperlink r:id="rId8" w:history="1">
        <w:r w:rsidR="006D6918">
          <w:rPr>
            <w:rStyle w:val="Hyperlink"/>
            <w:rFonts w:ascii="Ashbury-Light" w:hAnsi="Ashbury-Light"/>
          </w:rPr>
          <w:t>P</w:t>
        </w:r>
        <w:r w:rsidRPr="00A3236F">
          <w:rPr>
            <w:rStyle w:val="Hyperlink"/>
            <w:rFonts w:ascii="Ashbury-Light" w:hAnsi="Ashbury-Light"/>
          </w:rPr>
          <w:t>asha.</w:t>
        </w:r>
        <w:r w:rsidR="006D6918">
          <w:rPr>
            <w:rStyle w:val="Hyperlink"/>
            <w:rFonts w:ascii="Ashbury-Light" w:hAnsi="Ashbury-Light"/>
          </w:rPr>
          <w:t>c</w:t>
        </w:r>
        <w:r w:rsidRPr="00A3236F">
          <w:rPr>
            <w:rStyle w:val="Hyperlink"/>
            <w:rFonts w:ascii="Ashbury-Light" w:hAnsi="Ashbury-Light"/>
          </w:rPr>
          <w:t>odes</w:t>
        </w:r>
      </w:hyperlink>
    </w:p>
    <w:p w14:paraId="0C2D2D0F" w14:textId="18A98400" w:rsidR="001C00DB" w:rsidRDefault="0056256E" w:rsidP="001C00DB">
      <w:pPr>
        <w:spacing w:after="0"/>
        <w:rPr>
          <w:rFonts w:ascii="Ashbury-Light" w:hAnsi="Ashbury-Light"/>
          <w:color w:val="000000" w:themeColor="text1"/>
        </w:rPr>
      </w:pPr>
      <w:r>
        <w:rPr>
          <w:rFonts w:ascii="Ashbury-Light" w:hAnsi="Ashbury-Light"/>
          <w:color w:val="000000" w:themeColor="text1"/>
        </w:rPr>
        <w:t>Github</w:t>
      </w:r>
      <w:r w:rsidRPr="0056256E">
        <w:rPr>
          <w:rFonts w:ascii="Ashbury-Light" w:hAnsi="Ashbury-Light"/>
          <w:color w:val="000000" w:themeColor="text1"/>
          <w:sz w:val="8"/>
          <w:szCs w:val="8"/>
        </w:rPr>
        <w:t>_</w:t>
      </w:r>
      <w:r>
        <w:rPr>
          <w:rFonts w:ascii="Ashbury-Light" w:hAnsi="Ashbury-Light"/>
          <w:color w:val="000000" w:themeColor="text1"/>
          <w:sz w:val="8"/>
          <w:szCs w:val="8"/>
        </w:rPr>
        <w:t>____________________________________________________________________________________________________________________________________________________________</w:t>
      </w:r>
      <w:r w:rsidR="00351208">
        <w:rPr>
          <w:rFonts w:ascii="Ashbury-Light" w:hAnsi="Ashbury-Light"/>
          <w:color w:val="000000" w:themeColor="text1"/>
          <w:sz w:val="8"/>
          <w:szCs w:val="8"/>
        </w:rPr>
        <w:t>__________________</w:t>
      </w:r>
      <w:r>
        <w:rPr>
          <w:rFonts w:ascii="Ashbury-Light" w:hAnsi="Ashbury-Light"/>
          <w:color w:val="000000" w:themeColor="text1"/>
          <w:sz w:val="8"/>
          <w:szCs w:val="8"/>
        </w:rPr>
        <w:t xml:space="preserve">_ </w:t>
      </w:r>
      <w:hyperlink r:id="rId9" w:history="1">
        <w:r w:rsidR="001C00DB" w:rsidRPr="003D011A">
          <w:rPr>
            <w:rStyle w:val="Hyperlink"/>
            <w:rFonts w:ascii="Ashbury-Light" w:hAnsi="Ashbury-Light"/>
          </w:rPr>
          <w:t>github.com/Pasha-Marki</w:t>
        </w:r>
      </w:hyperlink>
    </w:p>
    <w:p w14:paraId="4DE9DA73" w14:textId="2CB207C5" w:rsidR="00A3236F" w:rsidRPr="00A3236F" w:rsidRDefault="00A3236F" w:rsidP="00A3236F">
      <w:pPr>
        <w:spacing w:after="0"/>
        <w:rPr>
          <w:rFonts w:ascii="Ashbury-Light" w:hAnsi="Ashbury-Light"/>
          <w:color w:val="2A7B88" w:themeColor="accent1" w:themeShade="BF"/>
          <w:u w:val="single"/>
        </w:rPr>
      </w:pPr>
      <w:r>
        <w:rPr>
          <w:rFonts w:ascii="Ashbury-Light" w:hAnsi="Ashbury-Light"/>
          <w:color w:val="000000" w:themeColor="text1"/>
        </w:rPr>
        <w:t>LinkedIn</w:t>
      </w:r>
      <w:r w:rsidRPr="0056256E">
        <w:rPr>
          <w:rFonts w:ascii="Ashbury-Light" w:hAnsi="Ashbury-Light"/>
          <w:color w:val="000000" w:themeColor="text1"/>
          <w:sz w:val="8"/>
          <w:szCs w:val="8"/>
        </w:rPr>
        <w:t>__________________</w:t>
      </w:r>
      <w:r>
        <w:rPr>
          <w:rFonts w:ascii="Ashbury-Light" w:hAnsi="Ashbury-Light"/>
          <w:color w:val="000000" w:themeColor="text1"/>
          <w:sz w:val="8"/>
          <w:szCs w:val="8"/>
        </w:rPr>
        <w:t>_________________________________________________________________________________</w:t>
      </w:r>
      <w:r w:rsidR="00351208">
        <w:rPr>
          <w:rFonts w:ascii="Ashbury-Light" w:hAnsi="Ashbury-Light"/>
          <w:color w:val="000000" w:themeColor="text1"/>
          <w:sz w:val="8"/>
          <w:szCs w:val="8"/>
        </w:rPr>
        <w:t>_______________________________</w:t>
      </w:r>
      <w:r>
        <w:rPr>
          <w:rFonts w:ascii="Ashbury-Light" w:hAnsi="Ashbury-Light"/>
          <w:color w:val="000000" w:themeColor="text1"/>
          <w:sz w:val="8"/>
          <w:szCs w:val="8"/>
        </w:rPr>
        <w:t xml:space="preserve">  </w:t>
      </w:r>
      <w:hyperlink r:id="rId10" w:history="1">
        <w:r w:rsidRPr="003D011A">
          <w:rPr>
            <w:rStyle w:val="Hyperlink"/>
            <w:rFonts w:ascii="Ashbury-Light" w:hAnsi="Ashbury-Light"/>
          </w:rPr>
          <w:t>linkedin.com/in/pasha-marki-228500144/</w:t>
        </w:r>
      </w:hyperlink>
    </w:p>
    <w:sectPr w:rsidR="00A3236F" w:rsidRPr="00A3236F" w:rsidSect="004257B5">
      <w:footerReference w:type="default" r:id="rId11"/>
      <w:pgSz w:w="12240" w:h="15840"/>
      <w:pgMar w:top="720" w:right="1008" w:bottom="720" w:left="100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47A7" w14:textId="77777777" w:rsidR="00BD1747" w:rsidRDefault="00BD1747">
      <w:pPr>
        <w:spacing w:after="0"/>
      </w:pPr>
      <w:r>
        <w:separator/>
      </w:r>
    </w:p>
  </w:endnote>
  <w:endnote w:type="continuationSeparator" w:id="0">
    <w:p w14:paraId="034D49B4" w14:textId="77777777" w:rsidR="00BD1747" w:rsidRDefault="00BD1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shbury-Light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6366" w14:textId="30975733" w:rsidR="001326A2" w:rsidRDefault="001326A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72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129BC" w14:textId="77777777" w:rsidR="00BD1747" w:rsidRDefault="00BD1747">
      <w:pPr>
        <w:spacing w:after="0"/>
      </w:pPr>
      <w:r>
        <w:separator/>
      </w:r>
    </w:p>
  </w:footnote>
  <w:footnote w:type="continuationSeparator" w:id="0">
    <w:p w14:paraId="409AC780" w14:textId="77777777" w:rsidR="00BD1747" w:rsidRDefault="00BD17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0458C3"/>
    <w:multiLevelType w:val="hybridMultilevel"/>
    <w:tmpl w:val="C8D2B896"/>
    <w:lvl w:ilvl="0" w:tplc="E6284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F652D6"/>
    <w:multiLevelType w:val="hybridMultilevel"/>
    <w:tmpl w:val="268E6CA4"/>
    <w:lvl w:ilvl="0" w:tplc="43B6F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F3AF9"/>
    <w:multiLevelType w:val="hybridMultilevel"/>
    <w:tmpl w:val="F6B40F00"/>
    <w:lvl w:ilvl="0" w:tplc="43B6F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CFC7152"/>
    <w:multiLevelType w:val="hybridMultilevel"/>
    <w:tmpl w:val="365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434"/>
    <w:multiLevelType w:val="hybridMultilevel"/>
    <w:tmpl w:val="4216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62C2D"/>
    <w:multiLevelType w:val="hybridMultilevel"/>
    <w:tmpl w:val="E240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E4C64"/>
    <w:multiLevelType w:val="hybridMultilevel"/>
    <w:tmpl w:val="6AF81F76"/>
    <w:lvl w:ilvl="0" w:tplc="46E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3"/>
  </w:num>
  <w:num w:numId="17">
    <w:abstractNumId w:val="22"/>
  </w:num>
  <w:num w:numId="18">
    <w:abstractNumId w:val="11"/>
  </w:num>
  <w:num w:numId="19">
    <w:abstractNumId w:val="26"/>
  </w:num>
  <w:num w:numId="20">
    <w:abstractNumId w:val="24"/>
  </w:num>
  <w:num w:numId="21">
    <w:abstractNumId w:val="12"/>
  </w:num>
  <w:num w:numId="22">
    <w:abstractNumId w:val="18"/>
  </w:num>
  <w:num w:numId="23">
    <w:abstractNumId w:val="25"/>
  </w:num>
  <w:num w:numId="24">
    <w:abstractNumId w:val="14"/>
  </w:num>
  <w:num w:numId="25">
    <w:abstractNumId w:val="15"/>
  </w:num>
  <w:num w:numId="26">
    <w:abstractNumId w:val="14"/>
  </w:num>
  <w:num w:numId="27">
    <w:abstractNumId w:val="10"/>
  </w:num>
  <w:num w:numId="28">
    <w:abstractNumId w:val="10"/>
  </w:num>
  <w:num w:numId="29">
    <w:abstractNumId w:val="20"/>
  </w:num>
  <w:num w:numId="30">
    <w:abstractNumId w:val="17"/>
  </w:num>
  <w:num w:numId="31">
    <w:abstractNumId w:val="1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42"/>
    <w:rsid w:val="0000307C"/>
    <w:rsid w:val="00017901"/>
    <w:rsid w:val="0005729B"/>
    <w:rsid w:val="00070834"/>
    <w:rsid w:val="00077D68"/>
    <w:rsid w:val="000A4F59"/>
    <w:rsid w:val="000B0A19"/>
    <w:rsid w:val="000E4078"/>
    <w:rsid w:val="00104B48"/>
    <w:rsid w:val="001326A2"/>
    <w:rsid w:val="001352F0"/>
    <w:rsid w:val="00141A4C"/>
    <w:rsid w:val="00142A4E"/>
    <w:rsid w:val="00153E58"/>
    <w:rsid w:val="00171DAF"/>
    <w:rsid w:val="001733DE"/>
    <w:rsid w:val="001A02F2"/>
    <w:rsid w:val="001B29CF"/>
    <w:rsid w:val="001C00DB"/>
    <w:rsid w:val="001D1DE9"/>
    <w:rsid w:val="001E461E"/>
    <w:rsid w:val="00215CC7"/>
    <w:rsid w:val="002312F2"/>
    <w:rsid w:val="0028220F"/>
    <w:rsid w:val="002B2529"/>
    <w:rsid w:val="002F3D7C"/>
    <w:rsid w:val="00300945"/>
    <w:rsid w:val="00317DD6"/>
    <w:rsid w:val="00323E44"/>
    <w:rsid w:val="00351208"/>
    <w:rsid w:val="00356C14"/>
    <w:rsid w:val="00357CC9"/>
    <w:rsid w:val="00382B81"/>
    <w:rsid w:val="003E477E"/>
    <w:rsid w:val="003E7945"/>
    <w:rsid w:val="004257B5"/>
    <w:rsid w:val="00444D18"/>
    <w:rsid w:val="004D71CD"/>
    <w:rsid w:val="004F5F8E"/>
    <w:rsid w:val="00542F25"/>
    <w:rsid w:val="0056256E"/>
    <w:rsid w:val="0056619B"/>
    <w:rsid w:val="005806E3"/>
    <w:rsid w:val="00584468"/>
    <w:rsid w:val="005D7155"/>
    <w:rsid w:val="00617B26"/>
    <w:rsid w:val="006270A9"/>
    <w:rsid w:val="00631AA6"/>
    <w:rsid w:val="006724E7"/>
    <w:rsid w:val="00675956"/>
    <w:rsid w:val="00681034"/>
    <w:rsid w:val="0068238B"/>
    <w:rsid w:val="006D6918"/>
    <w:rsid w:val="00705BA1"/>
    <w:rsid w:val="00797B55"/>
    <w:rsid w:val="007C63C3"/>
    <w:rsid w:val="007F12CA"/>
    <w:rsid w:val="00816216"/>
    <w:rsid w:val="0087121F"/>
    <w:rsid w:val="0087734B"/>
    <w:rsid w:val="008905FA"/>
    <w:rsid w:val="008B0A7F"/>
    <w:rsid w:val="008C39BD"/>
    <w:rsid w:val="008E2F98"/>
    <w:rsid w:val="008F3A1B"/>
    <w:rsid w:val="00907282"/>
    <w:rsid w:val="00961B9F"/>
    <w:rsid w:val="009D5933"/>
    <w:rsid w:val="00A02A62"/>
    <w:rsid w:val="00A02FCC"/>
    <w:rsid w:val="00A07A93"/>
    <w:rsid w:val="00A131E5"/>
    <w:rsid w:val="00A147C1"/>
    <w:rsid w:val="00A3236F"/>
    <w:rsid w:val="00A35941"/>
    <w:rsid w:val="00A55EA0"/>
    <w:rsid w:val="00A64DFF"/>
    <w:rsid w:val="00A96730"/>
    <w:rsid w:val="00AA2418"/>
    <w:rsid w:val="00AE72CB"/>
    <w:rsid w:val="00B843F9"/>
    <w:rsid w:val="00BD1747"/>
    <w:rsid w:val="00BD768D"/>
    <w:rsid w:val="00C40E5F"/>
    <w:rsid w:val="00C61F8E"/>
    <w:rsid w:val="00C663AC"/>
    <w:rsid w:val="00C93602"/>
    <w:rsid w:val="00D02697"/>
    <w:rsid w:val="00D81642"/>
    <w:rsid w:val="00DD3D9B"/>
    <w:rsid w:val="00DF6FAB"/>
    <w:rsid w:val="00E16BF0"/>
    <w:rsid w:val="00E83E4B"/>
    <w:rsid w:val="00E96845"/>
    <w:rsid w:val="00EB6321"/>
    <w:rsid w:val="00EE25DE"/>
    <w:rsid w:val="00EE350C"/>
    <w:rsid w:val="00EF005D"/>
    <w:rsid w:val="00F13CE0"/>
    <w:rsid w:val="00F25A00"/>
    <w:rsid w:val="00F31342"/>
    <w:rsid w:val="00F4436C"/>
    <w:rsid w:val="00F461B0"/>
    <w:rsid w:val="00F96B8F"/>
    <w:rsid w:val="00FB0685"/>
    <w:rsid w:val="00FB5349"/>
    <w:rsid w:val="00FC2B87"/>
    <w:rsid w:val="00FC6169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CF824"/>
  <w15:chartTrackingRefBased/>
  <w15:docId w15:val="{B1EE363D-0072-4E2B-A53C-5D18A45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D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ha.cod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sha-marki-2285001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sha-Mark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h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9C12-24AA-49A9-9522-F577B497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Marki, Paul</cp:lastModifiedBy>
  <cp:revision>2</cp:revision>
  <cp:lastPrinted>2018-02-28T00:48:00Z</cp:lastPrinted>
  <dcterms:created xsi:type="dcterms:W3CDTF">2018-06-21T22:35:00Z</dcterms:created>
  <dcterms:modified xsi:type="dcterms:W3CDTF">2018-06-21T22:35:00Z</dcterms:modified>
  <cp:version/>
</cp:coreProperties>
</file>